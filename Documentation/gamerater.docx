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65031" w14:textId="088618DF" w:rsidR="00E279B8" w:rsidRPr="00611B0F" w:rsidRDefault="00000000" w:rsidP="00E279B8">
      <w:pPr>
        <w:pStyle w:val="Subtitle"/>
        <w:rPr>
          <w:lang w:val="en-GB"/>
        </w:rPr>
      </w:pPr>
      <w:sdt>
        <w:sdtPr>
          <w:rPr>
            <w:lang w:val="en-GB"/>
          </w:rPr>
          <w:alias w:val="Version:"/>
          <w:tag w:val="Version:"/>
          <w:id w:val="-907991857"/>
          <w:placeholder>
            <w:docPart w:val="1F968E323E2742F7B629BF0BF691AA53"/>
          </w:placeholder>
          <w:temporary/>
          <w:showingPlcHdr/>
          <w15:appearance w15:val="hidden"/>
        </w:sdtPr>
        <w:sdtContent>
          <w:r w:rsidR="00B87079" w:rsidRPr="00611B0F">
            <w:rPr>
              <w:lang w:val="en-GB" w:bidi="en-GB"/>
            </w:rPr>
            <w:t>Version</w:t>
          </w:r>
        </w:sdtContent>
      </w:sdt>
      <w:r w:rsidR="00E279B8" w:rsidRPr="00611B0F">
        <w:rPr>
          <w:lang w:val="en-GB" w:bidi="en-GB"/>
        </w:rPr>
        <w:t xml:space="preserve"> </w:t>
      </w:r>
      <w:r w:rsidR="00D102DE">
        <w:rPr>
          <w:lang w:val="en-GB"/>
        </w:rPr>
        <w:t>1.0</w:t>
      </w:r>
    </w:p>
    <w:p w14:paraId="3E4F4DEE" w14:textId="03D0186A" w:rsidR="00E279B8" w:rsidRPr="00611B0F" w:rsidRDefault="00D102DE" w:rsidP="00E279B8">
      <w:pPr>
        <w:pStyle w:val="Subtitle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18EB0" wp14:editId="1022A1E3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6629400" cy="5181600"/>
                <wp:effectExtent l="0" t="0" r="0" b="0"/>
                <wp:wrapNone/>
                <wp:docPr id="11276103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18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8043F" w14:textId="18D3B1CF" w:rsidR="00D102DE" w:rsidRPr="00D102DE" w:rsidRDefault="00680F8C" w:rsidP="00680F8C">
                            <w:pPr>
                              <w:pStyle w:val="Logo"/>
                              <w:tabs>
                                <w:tab w:val="left" w:pos="6282"/>
                              </w:tabs>
                              <w:jc w:val="center"/>
                              <w:rPr>
                                <w:b/>
                                <w:color w:val="F1CBB5" w:themeColor="accent2" w:themeTint="66"/>
                                <w:sz w:val="72"/>
                                <w:szCs w:val="7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1CBB5" w:themeColor="accent2" w:themeTint="66"/>
                                <w:sz w:val="72"/>
                                <w:szCs w:val="7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</w:t>
                            </w:r>
                            <w:r w:rsidR="00D102DE">
                              <w:rPr>
                                <w:b/>
                                <w:color w:val="F1CBB5" w:themeColor="accent2" w:themeTint="66"/>
                                <w:sz w:val="72"/>
                                <w:szCs w:val="7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GameRater</w:t>
                            </w:r>
                            <w:r>
                              <w:rPr>
                                <w:b/>
                                <w:color w:val="F1CBB5" w:themeColor="accent2" w:themeTint="66"/>
                                <w:sz w:val="72"/>
                                <w:szCs w:val="7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18E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3.4pt;width:522pt;height:40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" filled="f" stroked="f">
                <v:textbox>
                  <w:txbxContent>
                    <w:p w14:paraId="3498043F" w14:textId="18D3B1CF" w:rsidR="00D102DE" w:rsidRPr="00D102DE" w:rsidRDefault="00680F8C" w:rsidP="00680F8C">
                      <w:pPr>
                        <w:pStyle w:val="Logo"/>
                        <w:tabs>
                          <w:tab w:val="left" w:pos="6282"/>
                        </w:tabs>
                        <w:jc w:val="center"/>
                        <w:rPr>
                          <w:b/>
                          <w:color w:val="F1CBB5" w:themeColor="accent2" w:themeTint="66"/>
                          <w:sz w:val="72"/>
                          <w:szCs w:val="7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1CBB5" w:themeColor="accent2" w:themeTint="66"/>
                          <w:sz w:val="72"/>
                          <w:szCs w:val="7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      </w:t>
                      </w:r>
                      <w:r w:rsidR="00D102DE">
                        <w:rPr>
                          <w:b/>
                          <w:color w:val="F1CBB5" w:themeColor="accent2" w:themeTint="66"/>
                          <w:sz w:val="72"/>
                          <w:szCs w:val="7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GameRater</w:t>
                      </w:r>
                      <w:r>
                        <w:rPr>
                          <w:b/>
                          <w:color w:val="F1CBB5" w:themeColor="accent2" w:themeTint="66"/>
                          <w:sz w:val="72"/>
                          <w:szCs w:val="7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GB"/>
        </w:rPr>
        <w:t xml:space="preserve"> 22/09/2025</w:t>
      </w:r>
    </w:p>
    <w:p w14:paraId="036D6D0B" w14:textId="0106FACC" w:rsidR="00E279B8" w:rsidRPr="00611B0F" w:rsidRDefault="00E279B8" w:rsidP="002B21AE">
      <w:pPr>
        <w:pStyle w:val="Logo"/>
        <w:tabs>
          <w:tab w:val="left" w:pos="6282"/>
        </w:tabs>
        <w:rPr>
          <w:lang w:val="en-GB"/>
        </w:rPr>
      </w:pPr>
    </w:p>
    <w:p w14:paraId="456C52B5" w14:textId="77777777" w:rsidR="00D102DE" w:rsidRDefault="00D102DE" w:rsidP="00E279B8">
      <w:pPr>
        <w:pStyle w:val="Subtitle"/>
        <w:rPr>
          <w:lang w:val="en-GB"/>
        </w:rPr>
      </w:pPr>
    </w:p>
    <w:p w14:paraId="0DABCD1F" w14:textId="77777777" w:rsidR="00D102DE" w:rsidRDefault="00D102DE" w:rsidP="00E279B8">
      <w:pPr>
        <w:pStyle w:val="Subtitle"/>
        <w:rPr>
          <w:lang w:val="en-GB"/>
        </w:rPr>
      </w:pPr>
    </w:p>
    <w:p w14:paraId="0A49FFBF" w14:textId="77777777" w:rsidR="00D102DE" w:rsidRDefault="00D102DE" w:rsidP="00E279B8">
      <w:pPr>
        <w:pStyle w:val="Subtitle"/>
        <w:rPr>
          <w:lang w:val="en-GB"/>
        </w:rPr>
      </w:pPr>
    </w:p>
    <w:p w14:paraId="13E697DF" w14:textId="77777777" w:rsidR="00D102DE" w:rsidRDefault="00D102DE" w:rsidP="00E279B8">
      <w:pPr>
        <w:pStyle w:val="Subtitle"/>
        <w:rPr>
          <w:lang w:val="en-GB"/>
        </w:rPr>
      </w:pPr>
    </w:p>
    <w:p w14:paraId="5AB67840" w14:textId="77777777" w:rsidR="00D102DE" w:rsidRDefault="00D102DE" w:rsidP="00E279B8">
      <w:pPr>
        <w:pStyle w:val="Subtitle"/>
        <w:rPr>
          <w:lang w:val="en-GB"/>
        </w:rPr>
      </w:pPr>
    </w:p>
    <w:p w14:paraId="43969274" w14:textId="77777777" w:rsidR="00D102DE" w:rsidRDefault="00D102DE" w:rsidP="00E279B8">
      <w:pPr>
        <w:pStyle w:val="Subtitle"/>
        <w:rPr>
          <w:lang w:val="en-GB"/>
        </w:rPr>
      </w:pPr>
    </w:p>
    <w:p w14:paraId="18F8969F" w14:textId="77777777" w:rsidR="00D102DE" w:rsidRDefault="00D102DE" w:rsidP="00E279B8">
      <w:pPr>
        <w:pStyle w:val="Subtitle"/>
        <w:rPr>
          <w:lang w:val="en-GB"/>
        </w:rPr>
      </w:pPr>
    </w:p>
    <w:p w14:paraId="17FD00B6" w14:textId="420ABE6E" w:rsidR="00E279B8" w:rsidRPr="00611B0F" w:rsidRDefault="00D102DE" w:rsidP="00E279B8">
      <w:pPr>
        <w:pStyle w:val="Subtitle"/>
        <w:rPr>
          <w:lang w:val="en-GB"/>
        </w:rPr>
      </w:pPr>
      <w:r>
        <w:rPr>
          <w:lang w:val="en-GB"/>
        </w:rPr>
        <w:t>Marta Grazia</w:t>
      </w:r>
    </w:p>
    <w:p w14:paraId="6011050E" w14:textId="7D16B0AE" w:rsidR="00E279B8" w:rsidRPr="00611B0F" w:rsidRDefault="00000000" w:rsidP="00D102DE">
      <w:pPr>
        <w:pStyle w:val="Contactinfo"/>
        <w:jc w:val="center"/>
        <w:rPr>
          <w:lang w:val="en-GB"/>
        </w:rPr>
      </w:pPr>
      <w:sdt>
        <w:sdtPr>
          <w:rPr>
            <w:lang w:val="en-GB"/>
          </w:rPr>
          <w:alias w:val="Enter company name:"/>
          <w:tag w:val=""/>
          <w:id w:val="442581965"/>
          <w:placeholder>
            <w:docPart w:val="80114ADB073D42AB8A1681760F1B3FD4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Content>
          <w:r w:rsidR="006228BA">
            <w:rPr>
              <w:lang w:val="en-GB"/>
            </w:rPr>
            <w:t xml:space="preserve">                                                                                                                                                                          uhi</w:t>
          </w:r>
        </w:sdtContent>
      </w:sdt>
    </w:p>
    <w:p w14:paraId="07FBDA1C" w14:textId="0F5C75C0" w:rsidR="00E279B8" w:rsidRPr="00611B0F" w:rsidRDefault="00000000" w:rsidP="00714CE5">
      <w:pPr>
        <w:pStyle w:val="Contactinfo"/>
        <w:rPr>
          <w:lang w:val="en-GB"/>
        </w:rPr>
      </w:pPr>
      <w:sdt>
        <w:sdtPr>
          <w:rPr>
            <w:lang w:val="en-GB"/>
          </w:rPr>
          <w:alias w:val="Enter company address:"/>
          <w:tag w:val="Enter company address:"/>
          <w:id w:val="1489432431"/>
          <w:placeholder>
            <w:docPart w:val="860070A9926D46AA918564EEC4DB8BE1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Content>
          <w:r w:rsidR="00D102DE">
            <w:rPr>
              <w:lang w:val="en-GB"/>
            </w:rPr>
            <w:t>Applied software development</w:t>
          </w:r>
        </w:sdtContent>
      </w:sdt>
    </w:p>
    <w:p w14:paraId="63EB067D" w14:textId="77777777" w:rsidR="00907CBB" w:rsidRDefault="00907CBB" w:rsidP="00E279B8">
      <w:pPr>
        <w:rPr>
          <w:noProof/>
          <w:lang w:val="en-GB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9032193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891A54" w14:textId="7F1BB5AA" w:rsidR="00615D18" w:rsidRDefault="00615D18">
          <w:pPr>
            <w:pStyle w:val="TOCHeading"/>
          </w:pPr>
          <w:r>
            <w:t>Contents</w:t>
          </w:r>
        </w:p>
        <w:p w14:paraId="107E2E97" w14:textId="428863C1" w:rsidR="00676775" w:rsidRDefault="00615D1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453193" w:history="1">
            <w:r w:rsidR="00676775" w:rsidRPr="00957084">
              <w:rPr>
                <w:rStyle w:val="Hyperlink"/>
                <w:noProof/>
              </w:rPr>
              <w:t>Project requirements</w:t>
            </w:r>
            <w:r w:rsidR="00676775">
              <w:rPr>
                <w:noProof/>
                <w:webHidden/>
              </w:rPr>
              <w:tab/>
            </w:r>
            <w:r w:rsidR="00676775">
              <w:rPr>
                <w:noProof/>
                <w:webHidden/>
              </w:rPr>
              <w:fldChar w:fldCharType="begin"/>
            </w:r>
            <w:r w:rsidR="00676775">
              <w:rPr>
                <w:noProof/>
                <w:webHidden/>
              </w:rPr>
              <w:instrText xml:space="preserve"> PAGEREF _Toc209453193 \h </w:instrText>
            </w:r>
            <w:r w:rsidR="00676775">
              <w:rPr>
                <w:noProof/>
                <w:webHidden/>
              </w:rPr>
            </w:r>
            <w:r w:rsidR="00676775">
              <w:rPr>
                <w:noProof/>
                <w:webHidden/>
              </w:rPr>
              <w:fldChar w:fldCharType="separate"/>
            </w:r>
            <w:r w:rsidR="00676775">
              <w:rPr>
                <w:noProof/>
                <w:webHidden/>
              </w:rPr>
              <w:t>1</w:t>
            </w:r>
            <w:r w:rsidR="00676775">
              <w:rPr>
                <w:noProof/>
                <w:webHidden/>
              </w:rPr>
              <w:fldChar w:fldCharType="end"/>
            </w:r>
          </w:hyperlink>
        </w:p>
        <w:p w14:paraId="53CE22AF" w14:textId="7A0D542F" w:rsidR="00676775" w:rsidRDefault="0067677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453194" w:history="1">
            <w:r w:rsidRPr="00957084">
              <w:rPr>
                <w:rStyle w:val="Hyperlink"/>
                <w:noProof/>
              </w:rPr>
              <w:t>project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6686" w14:textId="4425D566" w:rsidR="00676775" w:rsidRDefault="0067677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453195" w:history="1">
            <w:r w:rsidRPr="00957084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AD914" w14:textId="7DFB27C1" w:rsidR="00676775" w:rsidRDefault="0067677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453196" w:history="1">
            <w:r w:rsidRPr="00957084">
              <w:rPr>
                <w:rStyle w:val="Hyperlink"/>
                <w:noProof/>
              </w:rPr>
              <w:t>Technical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A929" w14:textId="21135347" w:rsidR="00676775" w:rsidRDefault="00676775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209453197" w:history="1">
            <w:r w:rsidRPr="00957084">
              <w:rPr>
                <w:rStyle w:val="Hyperlink"/>
                <w:noProof/>
              </w:rPr>
              <w:t>modeling and desgin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5C04" w14:textId="173BDD36" w:rsidR="00676775" w:rsidRDefault="0067677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453198" w:history="1">
            <w:r w:rsidRPr="00957084">
              <w:rPr>
                <w:rStyle w:val="Hyperlink"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E24A" w14:textId="5A09787A" w:rsidR="00676775" w:rsidRDefault="0067677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453199" w:history="1">
            <w:r w:rsidRPr="00957084">
              <w:rPr>
                <w:rStyle w:val="Hyperlink"/>
                <w:noProof/>
              </w:rPr>
              <w:t>database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80CBF" w14:textId="4D91F041" w:rsidR="00676775" w:rsidRDefault="0067677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453200" w:history="1">
            <w:r w:rsidRPr="00957084">
              <w:rPr>
                <w:rStyle w:val="Hyperlink"/>
                <w:noProof/>
              </w:rPr>
              <w:t>api design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DADD" w14:textId="616DC963" w:rsidR="00615D18" w:rsidRDefault="00615D18">
          <w:r>
            <w:rPr>
              <w:b/>
              <w:bCs/>
              <w:noProof/>
            </w:rPr>
            <w:fldChar w:fldCharType="end"/>
          </w:r>
        </w:p>
      </w:sdtContent>
    </w:sdt>
    <w:p w14:paraId="5808F168" w14:textId="77777777" w:rsidR="00D102DE" w:rsidRDefault="00D102DE" w:rsidP="00E279B8">
      <w:pPr>
        <w:rPr>
          <w:noProof/>
        </w:rPr>
      </w:pPr>
    </w:p>
    <w:p w14:paraId="6CABB369" w14:textId="77777777" w:rsidR="00615D18" w:rsidRDefault="00615D18" w:rsidP="00E279B8">
      <w:pPr>
        <w:rPr>
          <w:noProof/>
        </w:rPr>
      </w:pPr>
    </w:p>
    <w:p w14:paraId="56AED599" w14:textId="03CD8001" w:rsidR="00615D18" w:rsidRDefault="00615D18" w:rsidP="00615D18">
      <w:pPr>
        <w:pStyle w:val="Heading1"/>
        <w:rPr>
          <w:noProof/>
        </w:rPr>
      </w:pPr>
      <w:bookmarkStart w:id="0" w:name="_Toc209453193"/>
      <w:r>
        <w:rPr>
          <w:noProof/>
        </w:rPr>
        <w:t>Project requirements</w:t>
      </w:r>
      <w:bookmarkEnd w:id="0"/>
    </w:p>
    <w:p w14:paraId="36D2187C" w14:textId="3354231B" w:rsidR="00615D18" w:rsidRDefault="00615D18" w:rsidP="00615D18">
      <w:pPr>
        <w:ind w:left="0"/>
      </w:pPr>
      <w:r>
        <w:t xml:space="preserve"> Design a minimum viable product of a data driven application with a clean and responsive user interface.</w:t>
      </w:r>
    </w:p>
    <w:p w14:paraId="7A7AFA7B" w14:textId="458B4971" w:rsidR="00615D18" w:rsidRDefault="00615D18" w:rsidP="00615D18">
      <w:pPr>
        <w:pStyle w:val="ListParagraph"/>
        <w:numPr>
          <w:ilvl w:val="0"/>
          <w:numId w:val="12"/>
        </w:numPr>
      </w:pPr>
      <w:r>
        <w:t>Front end UX and UI</w:t>
      </w:r>
    </w:p>
    <w:p w14:paraId="47848EE7" w14:textId="3291AD10" w:rsidR="00615D18" w:rsidRDefault="00615D18" w:rsidP="00615D18">
      <w:pPr>
        <w:pStyle w:val="ListParagraph"/>
        <w:numPr>
          <w:ilvl w:val="0"/>
          <w:numId w:val="12"/>
        </w:numPr>
      </w:pPr>
      <w:r>
        <w:t>Backend API</w:t>
      </w:r>
    </w:p>
    <w:p w14:paraId="0606FD26" w14:textId="1A223C47" w:rsidR="00615D18" w:rsidRDefault="00615D18" w:rsidP="00615D18">
      <w:pPr>
        <w:pStyle w:val="ListParagraph"/>
        <w:numPr>
          <w:ilvl w:val="0"/>
          <w:numId w:val="12"/>
        </w:numPr>
      </w:pPr>
      <w:r>
        <w:t>Data processing or integration</w:t>
      </w:r>
    </w:p>
    <w:p w14:paraId="34A2ACE4" w14:textId="0DF287E1" w:rsidR="00615D18" w:rsidRDefault="00615D18" w:rsidP="00615D18">
      <w:pPr>
        <w:pStyle w:val="Heading2"/>
      </w:pPr>
      <w:bookmarkStart w:id="1" w:name="_Toc209453194"/>
      <w:r>
        <w:t>project idea</w:t>
      </w:r>
      <w:bookmarkEnd w:id="1"/>
    </w:p>
    <w:p w14:paraId="1A831B4A" w14:textId="5617C96B" w:rsidR="00615D18" w:rsidRPr="00615D18" w:rsidRDefault="00615D18" w:rsidP="00615D18">
      <w:r>
        <w:t>For this implementation I decided to create a video game rating web application that allows the user to look for a game and add a rating. Adding a rating will automatically add the game to the user rating page where all previous ratings are saved and that can be used as a personal log of all played games. The user will be able to update their ratings as well as deleting them.</w:t>
      </w:r>
    </w:p>
    <w:p w14:paraId="7AF62539" w14:textId="2F5A0E31" w:rsidR="00615D18" w:rsidRDefault="00615D18" w:rsidP="00615D18">
      <w:pPr>
        <w:pStyle w:val="Heading2"/>
      </w:pPr>
      <w:bookmarkStart w:id="2" w:name="_Toc209453195"/>
      <w:r>
        <w:t>functional requirements</w:t>
      </w:r>
      <w:bookmarkEnd w:id="2"/>
    </w:p>
    <w:p w14:paraId="55208385" w14:textId="0F4036FA" w:rsidR="00615D18" w:rsidRDefault="00615D18" w:rsidP="00615D18">
      <w:pPr>
        <w:pStyle w:val="ListParagraph"/>
        <w:numPr>
          <w:ilvl w:val="0"/>
          <w:numId w:val="14"/>
        </w:numPr>
      </w:pPr>
      <w:r>
        <w:t>User registration</w:t>
      </w:r>
    </w:p>
    <w:p w14:paraId="6C76FBE3" w14:textId="156BE074" w:rsidR="00615D18" w:rsidRDefault="00615D18" w:rsidP="00615D18">
      <w:pPr>
        <w:pStyle w:val="ListParagraph"/>
        <w:numPr>
          <w:ilvl w:val="0"/>
          <w:numId w:val="14"/>
        </w:numPr>
      </w:pPr>
      <w:r>
        <w:t xml:space="preserve">User authentication </w:t>
      </w:r>
    </w:p>
    <w:p w14:paraId="3A23136F" w14:textId="34AFF473" w:rsidR="00615D18" w:rsidRDefault="00615D18" w:rsidP="00615D18">
      <w:pPr>
        <w:pStyle w:val="ListParagraph"/>
        <w:numPr>
          <w:ilvl w:val="0"/>
          <w:numId w:val="14"/>
        </w:numPr>
      </w:pPr>
      <w:r>
        <w:t>Comprehensive game search via IGDB API</w:t>
      </w:r>
    </w:p>
    <w:p w14:paraId="3A5E77E5" w14:textId="00EC28B2" w:rsidR="00615D18" w:rsidRDefault="00615D18" w:rsidP="00615D18">
      <w:pPr>
        <w:pStyle w:val="ListParagraph"/>
        <w:numPr>
          <w:ilvl w:val="0"/>
          <w:numId w:val="14"/>
        </w:numPr>
      </w:pPr>
      <w:r>
        <w:t xml:space="preserve">Create rating for a </w:t>
      </w:r>
      <w:r w:rsidR="00680F8C">
        <w:t xml:space="preserve">searched </w:t>
      </w:r>
      <w:r>
        <w:t>game</w:t>
      </w:r>
    </w:p>
    <w:p w14:paraId="40E671D4" w14:textId="6D345666" w:rsidR="00615D18" w:rsidRDefault="00680F8C" w:rsidP="00615D18">
      <w:pPr>
        <w:pStyle w:val="ListParagraph"/>
        <w:numPr>
          <w:ilvl w:val="0"/>
          <w:numId w:val="14"/>
        </w:numPr>
      </w:pPr>
      <w:r>
        <w:t>View previous ratings</w:t>
      </w:r>
    </w:p>
    <w:p w14:paraId="30367E6A" w14:textId="58ACB93B" w:rsidR="00680F8C" w:rsidRDefault="00680F8C" w:rsidP="00615D18">
      <w:pPr>
        <w:pStyle w:val="ListParagraph"/>
        <w:numPr>
          <w:ilvl w:val="0"/>
          <w:numId w:val="14"/>
        </w:numPr>
      </w:pPr>
      <w:r>
        <w:t>Update previous ratings</w:t>
      </w:r>
    </w:p>
    <w:p w14:paraId="58425CA4" w14:textId="30B531D8" w:rsidR="00680F8C" w:rsidRDefault="00680F8C" w:rsidP="00615D18">
      <w:pPr>
        <w:pStyle w:val="ListParagraph"/>
        <w:numPr>
          <w:ilvl w:val="0"/>
          <w:numId w:val="14"/>
        </w:numPr>
      </w:pPr>
      <w:r>
        <w:t>Delete previous ratings</w:t>
      </w:r>
    </w:p>
    <w:p w14:paraId="436617F3" w14:textId="6096823E" w:rsidR="00680F8C" w:rsidRDefault="00680F8C" w:rsidP="00615D18">
      <w:pPr>
        <w:pStyle w:val="ListParagraph"/>
        <w:numPr>
          <w:ilvl w:val="0"/>
          <w:numId w:val="14"/>
        </w:numPr>
      </w:pPr>
      <w:r>
        <w:t>Responsive UI</w:t>
      </w:r>
    </w:p>
    <w:p w14:paraId="2FC32F04" w14:textId="1DDF6B02" w:rsidR="00680F8C" w:rsidRDefault="00680F8C" w:rsidP="00615D18">
      <w:pPr>
        <w:pStyle w:val="ListParagraph"/>
        <w:numPr>
          <w:ilvl w:val="0"/>
          <w:numId w:val="14"/>
        </w:numPr>
      </w:pPr>
      <w:r>
        <w:t>Charts related to game preferences</w:t>
      </w:r>
    </w:p>
    <w:p w14:paraId="17A7E608" w14:textId="19323E11" w:rsidR="00680F8C" w:rsidRDefault="00680F8C" w:rsidP="00680F8C">
      <w:pPr>
        <w:pStyle w:val="Heading2"/>
      </w:pPr>
      <w:bookmarkStart w:id="3" w:name="_Toc209453196"/>
      <w:r>
        <w:t>Technical Stack</w:t>
      </w:r>
      <w:bookmarkEnd w:id="3"/>
    </w:p>
    <w:p w14:paraId="59A936A5" w14:textId="5FBAFF7C" w:rsidR="00680F8C" w:rsidRDefault="00680F8C" w:rsidP="00680F8C">
      <w:r>
        <w:t>Back end:</w:t>
      </w:r>
    </w:p>
    <w:p w14:paraId="1CDCF6C8" w14:textId="510A0ABF" w:rsidR="00680F8C" w:rsidRDefault="00680F8C" w:rsidP="00680F8C">
      <w:pPr>
        <w:pStyle w:val="ListParagraph"/>
        <w:numPr>
          <w:ilvl w:val="0"/>
          <w:numId w:val="15"/>
        </w:numPr>
      </w:pPr>
      <w:r>
        <w:t>Nodejs Express</w:t>
      </w:r>
    </w:p>
    <w:p w14:paraId="6168D882" w14:textId="361D717E" w:rsidR="00680F8C" w:rsidRDefault="00680F8C" w:rsidP="00680F8C">
      <w:pPr>
        <w:pStyle w:val="ListParagraph"/>
        <w:numPr>
          <w:ilvl w:val="0"/>
          <w:numId w:val="15"/>
        </w:numPr>
      </w:pPr>
      <w:proofErr w:type="spellStart"/>
      <w:r>
        <w:t>Sqlite</w:t>
      </w:r>
      <w:proofErr w:type="spellEnd"/>
      <w:r>
        <w:t xml:space="preserve"> database</w:t>
      </w:r>
    </w:p>
    <w:p w14:paraId="303DABA5" w14:textId="66A945C4" w:rsidR="00680F8C" w:rsidRDefault="00680F8C" w:rsidP="00680F8C">
      <w:pPr>
        <w:pStyle w:val="ListParagraph"/>
        <w:numPr>
          <w:ilvl w:val="0"/>
          <w:numId w:val="15"/>
        </w:numPr>
      </w:pPr>
      <w:r>
        <w:t>JWT (</w:t>
      </w:r>
      <w:proofErr w:type="spellStart"/>
      <w:r>
        <w:t>json</w:t>
      </w:r>
      <w:proofErr w:type="spellEnd"/>
      <w:r>
        <w:t xml:space="preserve"> web token) authentication</w:t>
      </w:r>
    </w:p>
    <w:p w14:paraId="4C0F5587" w14:textId="03B490C2" w:rsidR="00680F8C" w:rsidRDefault="00680F8C" w:rsidP="00680F8C">
      <w:r>
        <w:t>Front end:</w:t>
      </w:r>
    </w:p>
    <w:p w14:paraId="54ED3516" w14:textId="222C9F72" w:rsidR="00680F8C" w:rsidRDefault="00680F8C" w:rsidP="00680F8C">
      <w:pPr>
        <w:pStyle w:val="ListParagraph"/>
        <w:numPr>
          <w:ilvl w:val="0"/>
          <w:numId w:val="16"/>
        </w:numPr>
      </w:pPr>
      <w:r>
        <w:t>React</w:t>
      </w:r>
    </w:p>
    <w:p w14:paraId="7D49DFDC" w14:textId="77777777" w:rsidR="00680F8C" w:rsidRDefault="00680F8C" w:rsidP="00680F8C">
      <w:pPr>
        <w:pStyle w:val="Heading1"/>
      </w:pPr>
    </w:p>
    <w:p w14:paraId="4ED9B25E" w14:textId="4A67B13F" w:rsidR="00680F8C" w:rsidRDefault="00680F8C" w:rsidP="00680F8C">
      <w:pPr>
        <w:pStyle w:val="Heading1"/>
      </w:pPr>
      <w:bookmarkStart w:id="4" w:name="_Toc209453197"/>
      <w:r>
        <w:t>modeling and desgin</w:t>
      </w:r>
      <w:bookmarkEnd w:id="4"/>
    </w:p>
    <w:p w14:paraId="64927C26" w14:textId="300E587F" w:rsidR="00680F8C" w:rsidRDefault="00680F8C" w:rsidP="00680F8C">
      <w:pPr>
        <w:pStyle w:val="Heading2"/>
      </w:pPr>
      <w:bookmarkStart w:id="5" w:name="_Toc209453198"/>
      <w:r>
        <w:t>site map</w:t>
      </w:r>
      <w:bookmarkEnd w:id="5"/>
    </w:p>
    <w:p w14:paraId="2C315471" w14:textId="2F03433F" w:rsidR="00680F8C" w:rsidRDefault="00680F8C" w:rsidP="00680F8C">
      <w:r w:rsidRPr="00680F8C">
        <w:rPr>
          <w:noProof/>
        </w:rPr>
        <w:drawing>
          <wp:inline distT="0" distB="0" distL="0" distR="0" wp14:anchorId="2B3785DB" wp14:editId="7B23B9F3">
            <wp:extent cx="5731510" cy="3624580"/>
            <wp:effectExtent l="0" t="0" r="2540" b="0"/>
            <wp:docPr id="394077962" name="Picture 1" descr="A diagram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77962" name="Picture 1" descr="A diagram of a websit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7D9B" w14:textId="77777777" w:rsidR="00680F8C" w:rsidRDefault="00680F8C" w:rsidP="00680F8C"/>
    <w:p w14:paraId="6ACAD7D7" w14:textId="4F93BE94" w:rsidR="00680F8C" w:rsidRDefault="00680F8C" w:rsidP="00680F8C">
      <w:pPr>
        <w:pStyle w:val="Heading2"/>
      </w:pPr>
      <w:bookmarkStart w:id="6" w:name="_Toc209453199"/>
      <w:r>
        <w:t>database entity relationship diagram</w:t>
      </w:r>
      <w:bookmarkEnd w:id="6"/>
    </w:p>
    <w:p w14:paraId="57250F39" w14:textId="1B57F8C0" w:rsidR="00680F8C" w:rsidRDefault="00680F8C" w:rsidP="00680F8C">
      <w:r w:rsidRPr="00680F8C">
        <w:rPr>
          <w:noProof/>
        </w:rPr>
        <w:drawing>
          <wp:inline distT="0" distB="0" distL="0" distR="0" wp14:anchorId="18EE9BF1" wp14:editId="5CDD6CBD">
            <wp:extent cx="5731510" cy="2625090"/>
            <wp:effectExtent l="0" t="0" r="2540" b="3810"/>
            <wp:docPr id="5207802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8026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BEC5" w14:textId="469F0DE9" w:rsidR="00680F8C" w:rsidRPr="00680F8C" w:rsidRDefault="00680F8C" w:rsidP="00680F8C">
      <w:pPr>
        <w:pStyle w:val="Heading2"/>
      </w:pPr>
      <w:bookmarkStart w:id="7" w:name="_Toc209453200"/>
      <w:r>
        <w:t>api design</w:t>
      </w:r>
      <w:r w:rsidR="00716036">
        <w:t xml:space="preserve"> routes</w:t>
      </w:r>
      <w:bookmarkEnd w:id="7"/>
    </w:p>
    <w:p w14:paraId="5869B1E8" w14:textId="73DB6A07" w:rsidR="00680F8C" w:rsidRDefault="00680F8C" w:rsidP="00680F8C">
      <w:r>
        <w:t>Authentication -&gt;   /register</w:t>
      </w:r>
      <w:r w:rsidR="00716036">
        <w:t xml:space="preserve"> -&gt; create new account</w:t>
      </w:r>
    </w:p>
    <w:p w14:paraId="6E6A2498" w14:textId="4E8D6255" w:rsidR="00680F8C" w:rsidRDefault="00680F8C" w:rsidP="00680F8C">
      <w:r>
        <w:tab/>
      </w:r>
      <w:r>
        <w:tab/>
        <w:t xml:space="preserve">      /login</w:t>
      </w:r>
      <w:r w:rsidR="00716036">
        <w:t xml:space="preserve">       -&gt; login to your account</w:t>
      </w:r>
    </w:p>
    <w:p w14:paraId="07F41F6B" w14:textId="33FD9422" w:rsidR="00680F8C" w:rsidRDefault="00680F8C" w:rsidP="00680F8C">
      <w:r>
        <w:tab/>
      </w:r>
      <w:r>
        <w:tab/>
        <w:t xml:space="preserve">      </w:t>
      </w:r>
    </w:p>
    <w:p w14:paraId="62D647F8" w14:textId="6E661DA7" w:rsidR="00680F8C" w:rsidRDefault="00680F8C" w:rsidP="00680F8C">
      <w:r>
        <w:lastRenderedPageBreak/>
        <w:t>Games -&gt; /search</w:t>
      </w:r>
      <w:r w:rsidR="00716036">
        <w:t xml:space="preserve">                  -&gt; get matching games</w:t>
      </w:r>
    </w:p>
    <w:p w14:paraId="54AEC6C0" w14:textId="5F622ACC" w:rsidR="00680F8C" w:rsidRDefault="00680F8C" w:rsidP="00680F8C">
      <w:r>
        <w:tab/>
        <w:t xml:space="preserve">     /rate</w:t>
      </w:r>
      <w:r w:rsidR="00716036">
        <w:t xml:space="preserve">                      -&gt; add rating to game</w:t>
      </w:r>
    </w:p>
    <w:p w14:paraId="2C9A49E9" w14:textId="77B7886D" w:rsidR="00680F8C" w:rsidRDefault="00680F8C" w:rsidP="00680F8C">
      <w:r>
        <w:tab/>
        <w:t xml:space="preserve">     /</w:t>
      </w:r>
      <w:proofErr w:type="gramStart"/>
      <w:r>
        <w:t>user</w:t>
      </w:r>
      <w:proofErr w:type="gramEnd"/>
      <w:r>
        <w:t>-ratings</w:t>
      </w:r>
      <w:r w:rsidR="00716036">
        <w:t xml:space="preserve">        -&gt; get all user ratings</w:t>
      </w:r>
    </w:p>
    <w:p w14:paraId="3BAE8B2B" w14:textId="4D8C1685" w:rsidR="00680F8C" w:rsidRDefault="00680F8C" w:rsidP="00680F8C">
      <w:r>
        <w:tab/>
        <w:t xml:space="preserve">    /</w:t>
      </w:r>
      <w:proofErr w:type="gramStart"/>
      <w:r>
        <w:t>update</w:t>
      </w:r>
      <w:proofErr w:type="gramEnd"/>
      <w:r>
        <w:t>-rate/:id</w:t>
      </w:r>
      <w:r w:rsidR="00716036">
        <w:t xml:space="preserve">   -&gt; update rating with id</w:t>
      </w:r>
    </w:p>
    <w:p w14:paraId="7C55206A" w14:textId="1A7461FC" w:rsidR="00680F8C" w:rsidRDefault="00680F8C" w:rsidP="00680F8C">
      <w:r>
        <w:tab/>
        <w:t xml:space="preserve">    /delete/:id</w:t>
      </w:r>
      <w:r w:rsidR="00716036">
        <w:t xml:space="preserve">             -&gt; delete rating with id</w:t>
      </w:r>
    </w:p>
    <w:p w14:paraId="26FA397A" w14:textId="77777777" w:rsidR="00716036" w:rsidRDefault="00716036" w:rsidP="00680F8C"/>
    <w:p w14:paraId="6F2B71E5" w14:textId="75B71BF5" w:rsidR="00716036" w:rsidRDefault="00716036" w:rsidP="00680F8C">
      <w:proofErr w:type="spellStart"/>
      <w:r>
        <w:t>AuthController</w:t>
      </w:r>
      <w:proofErr w:type="spellEnd"/>
      <w:r>
        <w:t xml:space="preserve"> -&gt; manages authentication logic and user creation</w:t>
      </w:r>
    </w:p>
    <w:p w14:paraId="1F0FA4D9" w14:textId="26BF6019" w:rsidR="00716036" w:rsidRDefault="006228BA" w:rsidP="00680F8C">
      <w:proofErr w:type="spellStart"/>
      <w:r>
        <w:t>igdb</w:t>
      </w:r>
      <w:r w:rsidR="00716036">
        <w:t>Controller</w:t>
      </w:r>
      <w:proofErr w:type="spellEnd"/>
      <w:r w:rsidR="00716036">
        <w:t xml:space="preserve"> -&gt; manages fetching game info from </w:t>
      </w:r>
      <w:r w:rsidR="008A55B6">
        <w:t>IGDB</w:t>
      </w:r>
      <w:r w:rsidR="00716036">
        <w:t xml:space="preserve"> API</w:t>
      </w:r>
      <w:r w:rsidR="00716036">
        <w:br/>
      </w:r>
      <w:proofErr w:type="spellStart"/>
      <w:r w:rsidR="00716036">
        <w:t>RatingController</w:t>
      </w:r>
      <w:proofErr w:type="spellEnd"/>
      <w:r w:rsidR="00716036">
        <w:t>-&gt; manages rating CRUD</w:t>
      </w:r>
    </w:p>
    <w:p w14:paraId="3A82A315" w14:textId="77777777" w:rsidR="006228BA" w:rsidRDefault="006228BA" w:rsidP="00680F8C"/>
    <w:p w14:paraId="4F8EECD1" w14:textId="77777777" w:rsidR="006228BA" w:rsidRDefault="006228BA" w:rsidP="00680F8C"/>
    <w:p w14:paraId="461CC56A" w14:textId="77777777" w:rsidR="00716036" w:rsidRDefault="00716036" w:rsidP="00680F8C"/>
    <w:p w14:paraId="1B05A286" w14:textId="77777777" w:rsidR="00963B32" w:rsidRPr="00680F8C" w:rsidRDefault="00963B32" w:rsidP="00680F8C"/>
    <w:sectPr w:rsidR="00963B32" w:rsidRPr="00680F8C" w:rsidSect="00611B0F">
      <w:footerReference w:type="default" r:id="rId11"/>
      <w:headerReference w:type="firs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CBCA8" w14:textId="77777777" w:rsidR="00B23A6D" w:rsidRDefault="00B23A6D">
      <w:r>
        <w:separator/>
      </w:r>
    </w:p>
    <w:p w14:paraId="7CCE2AB5" w14:textId="77777777" w:rsidR="00B23A6D" w:rsidRDefault="00B23A6D"/>
  </w:endnote>
  <w:endnote w:type="continuationSeparator" w:id="0">
    <w:p w14:paraId="72F58BB7" w14:textId="77777777" w:rsidR="00B23A6D" w:rsidRDefault="00B23A6D">
      <w:r>
        <w:continuationSeparator/>
      </w:r>
    </w:p>
    <w:p w14:paraId="50FDE503" w14:textId="77777777" w:rsidR="00B23A6D" w:rsidRDefault="00B23A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354"/>
      <w:gridCol w:w="6318"/>
      <w:gridCol w:w="1354"/>
    </w:tblGrid>
    <w:tr w:rsidR="00907CBB" w14:paraId="78CA00FB" w14:textId="77777777" w:rsidTr="00B87079">
      <w:tc>
        <w:tcPr>
          <w:tcW w:w="750" w:type="pct"/>
        </w:tcPr>
        <w:p w14:paraId="2FC77526" w14:textId="572A16A6" w:rsidR="00907CBB" w:rsidRDefault="00907CBB">
          <w:pPr>
            <w:pStyle w:val="Footer"/>
          </w:pPr>
        </w:p>
      </w:tc>
      <w:tc>
        <w:tcPr>
          <w:tcW w:w="3500" w:type="pct"/>
        </w:tcPr>
        <w:p w14:paraId="11E6035B" w14:textId="3AC50444" w:rsidR="00907CBB" w:rsidRDefault="00D102DE" w:rsidP="00B87079">
          <w:pPr>
            <w:pStyle w:val="Footer"/>
            <w:jc w:val="center"/>
          </w:pPr>
          <w:r>
            <w:t xml:space="preserve">    </w:t>
          </w:r>
        </w:p>
      </w:tc>
      <w:tc>
        <w:tcPr>
          <w:tcW w:w="750" w:type="pct"/>
        </w:tcPr>
        <w:p w14:paraId="401B77A6" w14:textId="77777777" w:rsidR="00907CBB" w:rsidRDefault="00107CB6">
          <w:pPr>
            <w:pStyle w:val="Footer"/>
            <w:jc w:val="right"/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PAGE  \* Arabic </w:instrText>
          </w:r>
          <w:r>
            <w:rPr>
              <w:lang w:val="en-GB" w:bidi="en-GB"/>
            </w:rPr>
            <w:fldChar w:fldCharType="separate"/>
          </w:r>
          <w:r w:rsidR="00EF7A08">
            <w:rPr>
              <w:noProof/>
              <w:lang w:val="en-GB" w:bidi="en-GB"/>
            </w:rPr>
            <w:t>3</w:t>
          </w:r>
          <w:r>
            <w:rPr>
              <w:lang w:val="en-GB" w:bidi="en-GB"/>
            </w:rPr>
            <w:fldChar w:fldCharType="end"/>
          </w:r>
        </w:p>
      </w:tc>
    </w:tr>
  </w:tbl>
  <w:p w14:paraId="789489AD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6EAF9" w14:textId="77777777" w:rsidR="00B23A6D" w:rsidRDefault="00B23A6D">
      <w:r>
        <w:separator/>
      </w:r>
    </w:p>
    <w:p w14:paraId="76210C00" w14:textId="77777777" w:rsidR="00B23A6D" w:rsidRDefault="00B23A6D"/>
  </w:footnote>
  <w:footnote w:type="continuationSeparator" w:id="0">
    <w:p w14:paraId="73BC29BE" w14:textId="77777777" w:rsidR="00B23A6D" w:rsidRDefault="00B23A6D">
      <w:r>
        <w:continuationSeparator/>
      </w:r>
    </w:p>
    <w:p w14:paraId="149A51A4" w14:textId="77777777" w:rsidR="00B23A6D" w:rsidRDefault="00B23A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C6D6F" w14:textId="77777777"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91F1706" wp14:editId="18C335FF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08EF96E5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1308F"/>
    <w:multiLevelType w:val="hybridMultilevel"/>
    <w:tmpl w:val="198C9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D27BEF"/>
    <w:multiLevelType w:val="hybridMultilevel"/>
    <w:tmpl w:val="A32C5478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6055E"/>
    <w:multiLevelType w:val="hybridMultilevel"/>
    <w:tmpl w:val="404629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61411A"/>
    <w:multiLevelType w:val="multilevel"/>
    <w:tmpl w:val="AB06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E2FCD"/>
    <w:multiLevelType w:val="hybridMultilevel"/>
    <w:tmpl w:val="07BAB8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0324704">
    <w:abstractNumId w:val="9"/>
  </w:num>
  <w:num w:numId="2" w16cid:durableId="823546552">
    <w:abstractNumId w:val="12"/>
  </w:num>
  <w:num w:numId="3" w16cid:durableId="2018605979">
    <w:abstractNumId w:val="7"/>
  </w:num>
  <w:num w:numId="4" w16cid:durableId="362361438">
    <w:abstractNumId w:val="6"/>
  </w:num>
  <w:num w:numId="5" w16cid:durableId="422993695">
    <w:abstractNumId w:val="5"/>
  </w:num>
  <w:num w:numId="6" w16cid:durableId="1385644030">
    <w:abstractNumId w:val="4"/>
  </w:num>
  <w:num w:numId="7" w16cid:durableId="371805595">
    <w:abstractNumId w:val="8"/>
  </w:num>
  <w:num w:numId="8" w16cid:durableId="1625039834">
    <w:abstractNumId w:val="3"/>
  </w:num>
  <w:num w:numId="9" w16cid:durableId="1340500277">
    <w:abstractNumId w:val="2"/>
  </w:num>
  <w:num w:numId="10" w16cid:durableId="379523796">
    <w:abstractNumId w:val="1"/>
  </w:num>
  <w:num w:numId="11" w16cid:durableId="921598602">
    <w:abstractNumId w:val="0"/>
  </w:num>
  <w:num w:numId="12" w16cid:durableId="978343357">
    <w:abstractNumId w:val="10"/>
  </w:num>
  <w:num w:numId="13" w16cid:durableId="1618023719">
    <w:abstractNumId w:val="14"/>
  </w:num>
  <w:num w:numId="14" w16cid:durableId="755589793">
    <w:abstractNumId w:val="11"/>
  </w:num>
  <w:num w:numId="15" w16cid:durableId="451242782">
    <w:abstractNumId w:val="13"/>
  </w:num>
  <w:num w:numId="16" w16cid:durableId="17821408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DE"/>
    <w:rsid w:val="00067E02"/>
    <w:rsid w:val="00107CB6"/>
    <w:rsid w:val="0013333F"/>
    <w:rsid w:val="00193898"/>
    <w:rsid w:val="002B21AE"/>
    <w:rsid w:val="00312DD5"/>
    <w:rsid w:val="0031710B"/>
    <w:rsid w:val="0033593E"/>
    <w:rsid w:val="004534A5"/>
    <w:rsid w:val="004566FA"/>
    <w:rsid w:val="00495232"/>
    <w:rsid w:val="004A4EC4"/>
    <w:rsid w:val="004D20B6"/>
    <w:rsid w:val="005331CA"/>
    <w:rsid w:val="005504AE"/>
    <w:rsid w:val="00611B0F"/>
    <w:rsid w:val="00615D18"/>
    <w:rsid w:val="006228BA"/>
    <w:rsid w:val="00660B21"/>
    <w:rsid w:val="00676775"/>
    <w:rsid w:val="00680F8C"/>
    <w:rsid w:val="00714CE5"/>
    <w:rsid w:val="00716036"/>
    <w:rsid w:val="00736E05"/>
    <w:rsid w:val="00822A8D"/>
    <w:rsid w:val="008277A9"/>
    <w:rsid w:val="00831731"/>
    <w:rsid w:val="00852FE0"/>
    <w:rsid w:val="00874542"/>
    <w:rsid w:val="008A55B6"/>
    <w:rsid w:val="00907CBB"/>
    <w:rsid w:val="00913AE4"/>
    <w:rsid w:val="00963B32"/>
    <w:rsid w:val="00976A9B"/>
    <w:rsid w:val="0099384F"/>
    <w:rsid w:val="009A32A1"/>
    <w:rsid w:val="00A72CC5"/>
    <w:rsid w:val="00B23A6D"/>
    <w:rsid w:val="00B55F12"/>
    <w:rsid w:val="00B85515"/>
    <w:rsid w:val="00B87079"/>
    <w:rsid w:val="00C41938"/>
    <w:rsid w:val="00C64B77"/>
    <w:rsid w:val="00CB5473"/>
    <w:rsid w:val="00CE1F3A"/>
    <w:rsid w:val="00D102DE"/>
    <w:rsid w:val="00D43C22"/>
    <w:rsid w:val="00DA0B66"/>
    <w:rsid w:val="00E279B8"/>
    <w:rsid w:val="00E756E6"/>
    <w:rsid w:val="00EA05B8"/>
    <w:rsid w:val="00EB203B"/>
    <w:rsid w:val="00E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F07D66"/>
  <w15:docId w15:val="{32B8F1B5-360C-4988-B2AA-20F41742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customStyle="1" w:styleId="GridTable1Light-Accent11">
    <w:name w:val="Grid Table 1 Light - Accent 1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A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A0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15D18"/>
    <w:pPr>
      <w:spacing w:after="100"/>
      <w:ind w:left="0"/>
    </w:pPr>
  </w:style>
  <w:style w:type="paragraph" w:styleId="ListParagraph">
    <w:name w:val="List Paragraph"/>
    <w:basedOn w:val="Normal"/>
    <w:uiPriority w:val="34"/>
    <w:qFormat/>
    <w:rsid w:val="00615D1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767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rwar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F968E323E2742F7B629BF0BF691A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35A21-A641-486F-BF46-3C73371F6D7B}"/>
      </w:docPartPr>
      <w:docPartBody>
        <w:p w:rsidR="009A00C8" w:rsidRDefault="00000000">
          <w:pPr>
            <w:pStyle w:val="1F968E323E2742F7B629BF0BF691AA53"/>
          </w:pPr>
          <w:r w:rsidRPr="00611B0F">
            <w:rPr>
              <w:lang w:bidi="en-GB"/>
            </w:rPr>
            <w:t>Version</w:t>
          </w:r>
        </w:p>
      </w:docPartBody>
    </w:docPart>
    <w:docPart>
      <w:docPartPr>
        <w:name w:val="80114ADB073D42AB8A1681760F1B3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CAC9-5C10-436B-ACE9-6352C5E68E98}"/>
      </w:docPartPr>
      <w:docPartBody>
        <w:p w:rsidR="009A00C8" w:rsidRDefault="00000000">
          <w:pPr>
            <w:pStyle w:val="80114ADB073D42AB8A1681760F1B3FD4"/>
          </w:pPr>
          <w:r w:rsidRPr="00611B0F">
            <w:rPr>
              <w:lang w:bidi="en-GB"/>
            </w:rPr>
            <w:t>company name</w:t>
          </w:r>
        </w:p>
      </w:docPartBody>
    </w:docPart>
    <w:docPart>
      <w:docPartPr>
        <w:name w:val="860070A9926D46AA918564EEC4DB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C6A1A-D182-4FA3-A408-B4705B03AFAC}"/>
      </w:docPartPr>
      <w:docPartBody>
        <w:p w:rsidR="009A00C8" w:rsidRDefault="00000000">
          <w:pPr>
            <w:pStyle w:val="860070A9926D46AA918564EEC4DB8BE1"/>
          </w:pPr>
          <w:r w:rsidRPr="00611B0F">
            <w:rPr>
              <w:lang w:bidi="en-GB"/>
            </w:rPr>
            <w:t>Company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AD"/>
    <w:rsid w:val="0029109D"/>
    <w:rsid w:val="004D20B6"/>
    <w:rsid w:val="008866AD"/>
    <w:rsid w:val="009A00C8"/>
    <w:rsid w:val="00D4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968E323E2742F7B629BF0BF691AA53">
    <w:name w:val="1F968E323E2742F7B629BF0BF691AA53"/>
  </w:style>
  <w:style w:type="paragraph" w:customStyle="1" w:styleId="80114ADB073D42AB8A1681760F1B3FD4">
    <w:name w:val="80114ADB073D42AB8A1681760F1B3FD4"/>
  </w:style>
  <w:style w:type="paragraph" w:customStyle="1" w:styleId="860070A9926D46AA918564EEC4DB8BE1">
    <w:name w:val="860070A9926D46AA918564EEC4DB8BE1"/>
  </w:style>
  <w:style w:type="character" w:styleId="Strong">
    <w:name w:val="Strong"/>
    <w:basedOn w:val="DefaultParagraphFont"/>
    <w:uiPriority w:val="1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Applied software development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3DEB93-5AEA-4203-8B66-7837511E8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333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Airwar</dc:creator>
  <cp:keywords/>
  <cp:lastModifiedBy>Marta GRAZIA 23011076</cp:lastModifiedBy>
  <cp:revision>4</cp:revision>
  <dcterms:created xsi:type="dcterms:W3CDTF">2025-09-22T14:08:00Z</dcterms:created>
  <dcterms:modified xsi:type="dcterms:W3CDTF">2025-09-26T09:21:00Z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